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88CEC" w14:textId="77777777" w:rsidR="002573C3" w:rsidRPr="00717A8E" w:rsidRDefault="002573C3" w:rsidP="002573C3">
      <w:pPr>
        <w:rPr>
          <w:noProof/>
          <w:vanish/>
          <w:lang w:eastAsia="es-AR"/>
          <w:specVanish/>
        </w:rPr>
      </w:pPr>
    </w:p>
    <w:p w14:paraId="3872FC32" w14:textId="77777777"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7300F395" w14:textId="365D701D"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A050B6">
        <w:rPr>
          <w:rFonts w:ascii="Arial Narrow" w:hAnsi="Arial Narrow"/>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75ABEB48" w14:textId="77777777" w:rsidR="002943E3" w:rsidRDefault="004E7B96" w:rsidP="00A96808">
      <w:pPr>
        <w:pStyle w:val="TOC1"/>
        <w:jc w:val="right"/>
      </w:pPr>
      <w:r>
        <w:rPr>
          <w:lang w:eastAsia="en-US"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5F6E1C05" w14:textId="77777777" w:rsidR="002943E3" w:rsidRDefault="00891FF7">
      <w:pPr>
        <w:pStyle w:val="TOC1"/>
        <w:rPr>
          <w:rFonts w:asciiTheme="minorHAnsi" w:eastAsiaTheme="minorEastAsia" w:hAnsiTheme="minorHAnsi" w:cstheme="minorBidi"/>
          <w:b w:val="0"/>
          <w:bCs w:val="0"/>
          <w:caps w:val="0"/>
          <w:sz w:val="24"/>
          <w:szCs w:val="24"/>
          <w:lang w:eastAsia="en-US" w:bidi="ar-SA"/>
        </w:rPr>
      </w:pPr>
      <w:hyperlink w:anchor="_Toc430736865" w:history="1">
        <w:r w:rsidR="002943E3" w:rsidRPr="00110E1B">
          <w:rPr>
            <w:rStyle w:val="Hyperlink"/>
          </w:rPr>
          <w:t>Overview</w:t>
        </w:r>
        <w:r w:rsidR="002943E3">
          <w:rPr>
            <w:webHidden/>
          </w:rPr>
          <w:tab/>
        </w:r>
        <w:r w:rsidR="002943E3">
          <w:rPr>
            <w:webHidden/>
          </w:rPr>
          <w:fldChar w:fldCharType="begin"/>
        </w:r>
        <w:r w:rsidR="002943E3">
          <w:rPr>
            <w:webHidden/>
          </w:rPr>
          <w:instrText xml:space="preserve"> PAGEREF _Toc430736865 \h </w:instrText>
        </w:r>
        <w:r w:rsidR="002943E3">
          <w:rPr>
            <w:webHidden/>
          </w:rPr>
        </w:r>
        <w:r w:rsidR="002943E3">
          <w:rPr>
            <w:webHidden/>
          </w:rPr>
          <w:fldChar w:fldCharType="separate"/>
        </w:r>
        <w:r w:rsidR="002943E3">
          <w:rPr>
            <w:webHidden/>
          </w:rPr>
          <w:t>4</w:t>
        </w:r>
        <w:r w:rsidR="002943E3">
          <w:rPr>
            <w:webHidden/>
          </w:rPr>
          <w:fldChar w:fldCharType="end"/>
        </w:r>
      </w:hyperlink>
    </w:p>
    <w:p w14:paraId="1E35D731" w14:textId="77777777" w:rsidR="002943E3" w:rsidRDefault="00891FF7">
      <w:pPr>
        <w:pStyle w:val="TOC1"/>
        <w:rPr>
          <w:rFonts w:asciiTheme="minorHAnsi" w:eastAsiaTheme="minorEastAsia" w:hAnsiTheme="minorHAnsi" w:cstheme="minorBidi"/>
          <w:b w:val="0"/>
          <w:bCs w:val="0"/>
          <w:caps w:val="0"/>
          <w:sz w:val="24"/>
          <w:szCs w:val="24"/>
          <w:lang w:eastAsia="en-US" w:bidi="ar-SA"/>
        </w:rPr>
      </w:pPr>
      <w:hyperlink w:anchor="_Toc430736866" w:history="1">
        <w:r w:rsidR="002943E3" w:rsidRPr="00110E1B">
          <w:rPr>
            <w:rStyle w:val="Hyperlink"/>
          </w:rPr>
          <w:t>Exercise 1: Launching with Voice Commands</w:t>
        </w:r>
        <w:r w:rsidR="002943E3">
          <w:rPr>
            <w:webHidden/>
          </w:rPr>
          <w:tab/>
        </w:r>
        <w:r w:rsidR="002943E3">
          <w:rPr>
            <w:webHidden/>
          </w:rPr>
          <w:fldChar w:fldCharType="begin"/>
        </w:r>
        <w:r w:rsidR="002943E3">
          <w:rPr>
            <w:webHidden/>
          </w:rPr>
          <w:instrText xml:space="preserve"> PAGEREF _Toc430736866 \h </w:instrText>
        </w:r>
        <w:r w:rsidR="002943E3">
          <w:rPr>
            <w:webHidden/>
          </w:rPr>
        </w:r>
        <w:r w:rsidR="002943E3">
          <w:rPr>
            <w:webHidden/>
          </w:rPr>
          <w:fldChar w:fldCharType="separate"/>
        </w:r>
        <w:r w:rsidR="002943E3">
          <w:rPr>
            <w:webHidden/>
          </w:rPr>
          <w:t>5</w:t>
        </w:r>
        <w:r w:rsidR="002943E3">
          <w:rPr>
            <w:webHidden/>
          </w:rPr>
          <w:fldChar w:fldCharType="end"/>
        </w:r>
      </w:hyperlink>
    </w:p>
    <w:p w14:paraId="128D3172" w14:textId="77777777" w:rsidR="002943E3" w:rsidRDefault="00891FF7">
      <w:pPr>
        <w:pStyle w:val="TOC3"/>
        <w:tabs>
          <w:tab w:val="right" w:leader="dot" w:pos="9350"/>
        </w:tabs>
        <w:rPr>
          <w:noProof/>
          <w:sz w:val="24"/>
          <w:szCs w:val="24"/>
          <w:lang w:bidi="ar-SA"/>
        </w:rPr>
      </w:pPr>
      <w:hyperlink w:anchor="_Toc430736867" w:history="1">
        <w:r w:rsidR="002943E3" w:rsidRPr="00110E1B">
          <w:rPr>
            <w:rStyle w:val="Hyperlink"/>
            <w:noProof/>
          </w:rPr>
          <w:t>Task 1 – Create a blank Universal Windows app</w:t>
        </w:r>
        <w:r w:rsidR="002943E3">
          <w:rPr>
            <w:noProof/>
            <w:webHidden/>
          </w:rPr>
          <w:tab/>
        </w:r>
        <w:r w:rsidR="002943E3">
          <w:rPr>
            <w:noProof/>
            <w:webHidden/>
          </w:rPr>
          <w:fldChar w:fldCharType="begin"/>
        </w:r>
        <w:r w:rsidR="002943E3">
          <w:rPr>
            <w:noProof/>
            <w:webHidden/>
          </w:rPr>
          <w:instrText xml:space="preserve"> PAGEREF _Toc430736867 \h </w:instrText>
        </w:r>
        <w:r w:rsidR="002943E3">
          <w:rPr>
            <w:noProof/>
            <w:webHidden/>
          </w:rPr>
        </w:r>
        <w:r w:rsidR="002943E3">
          <w:rPr>
            <w:noProof/>
            <w:webHidden/>
          </w:rPr>
          <w:fldChar w:fldCharType="separate"/>
        </w:r>
        <w:r w:rsidR="002943E3">
          <w:rPr>
            <w:noProof/>
            <w:webHidden/>
          </w:rPr>
          <w:t>5</w:t>
        </w:r>
        <w:r w:rsidR="002943E3">
          <w:rPr>
            <w:noProof/>
            <w:webHidden/>
          </w:rPr>
          <w:fldChar w:fldCharType="end"/>
        </w:r>
      </w:hyperlink>
    </w:p>
    <w:p w14:paraId="4DAE9032" w14:textId="77777777" w:rsidR="002943E3" w:rsidRDefault="00891FF7">
      <w:pPr>
        <w:pStyle w:val="TOC3"/>
        <w:tabs>
          <w:tab w:val="right" w:leader="dot" w:pos="9350"/>
        </w:tabs>
        <w:rPr>
          <w:noProof/>
          <w:sz w:val="24"/>
          <w:szCs w:val="24"/>
          <w:lang w:bidi="ar-SA"/>
        </w:rPr>
      </w:pPr>
      <w:hyperlink w:anchor="_Toc430736868" w:history="1">
        <w:r w:rsidR="002943E3" w:rsidRPr="00110E1B">
          <w:rPr>
            <w:rStyle w:val="Hyperlink"/>
            <w:noProof/>
          </w:rPr>
          <w:t>Task 2 – Create the voice commands definition file</w:t>
        </w:r>
        <w:r w:rsidR="002943E3">
          <w:rPr>
            <w:noProof/>
            <w:webHidden/>
          </w:rPr>
          <w:tab/>
        </w:r>
        <w:r w:rsidR="002943E3">
          <w:rPr>
            <w:noProof/>
            <w:webHidden/>
          </w:rPr>
          <w:fldChar w:fldCharType="begin"/>
        </w:r>
        <w:r w:rsidR="002943E3">
          <w:rPr>
            <w:noProof/>
            <w:webHidden/>
          </w:rPr>
          <w:instrText xml:space="preserve"> PAGEREF _Toc430736868 \h </w:instrText>
        </w:r>
        <w:r w:rsidR="002943E3">
          <w:rPr>
            <w:noProof/>
            <w:webHidden/>
          </w:rPr>
        </w:r>
        <w:r w:rsidR="002943E3">
          <w:rPr>
            <w:noProof/>
            <w:webHidden/>
          </w:rPr>
          <w:fldChar w:fldCharType="separate"/>
        </w:r>
        <w:r w:rsidR="002943E3">
          <w:rPr>
            <w:noProof/>
            <w:webHidden/>
          </w:rPr>
          <w:t>7</w:t>
        </w:r>
        <w:r w:rsidR="002943E3">
          <w:rPr>
            <w:noProof/>
            <w:webHidden/>
          </w:rPr>
          <w:fldChar w:fldCharType="end"/>
        </w:r>
      </w:hyperlink>
    </w:p>
    <w:p w14:paraId="3CDEA754" w14:textId="77777777" w:rsidR="002943E3" w:rsidRDefault="00891FF7">
      <w:pPr>
        <w:pStyle w:val="TOC3"/>
        <w:tabs>
          <w:tab w:val="right" w:leader="dot" w:pos="9350"/>
        </w:tabs>
        <w:rPr>
          <w:noProof/>
          <w:sz w:val="24"/>
          <w:szCs w:val="24"/>
          <w:lang w:bidi="ar-SA"/>
        </w:rPr>
      </w:pPr>
      <w:hyperlink w:anchor="_Toc430736869" w:history="1">
        <w:r w:rsidR="002943E3" w:rsidRPr="00110E1B">
          <w:rPr>
            <w:rStyle w:val="Hyperlink"/>
            <w:noProof/>
          </w:rPr>
          <w:t>Task 3 – Install the voice command definitions</w:t>
        </w:r>
        <w:r w:rsidR="002943E3">
          <w:rPr>
            <w:noProof/>
            <w:webHidden/>
          </w:rPr>
          <w:tab/>
        </w:r>
        <w:r w:rsidR="002943E3">
          <w:rPr>
            <w:noProof/>
            <w:webHidden/>
          </w:rPr>
          <w:fldChar w:fldCharType="begin"/>
        </w:r>
        <w:r w:rsidR="002943E3">
          <w:rPr>
            <w:noProof/>
            <w:webHidden/>
          </w:rPr>
          <w:instrText xml:space="preserve"> PAGEREF _Toc430736869 \h </w:instrText>
        </w:r>
        <w:r w:rsidR="002943E3">
          <w:rPr>
            <w:noProof/>
            <w:webHidden/>
          </w:rPr>
        </w:r>
        <w:r w:rsidR="002943E3">
          <w:rPr>
            <w:noProof/>
            <w:webHidden/>
          </w:rPr>
          <w:fldChar w:fldCharType="separate"/>
        </w:r>
        <w:r w:rsidR="002943E3">
          <w:rPr>
            <w:noProof/>
            <w:webHidden/>
          </w:rPr>
          <w:t>9</w:t>
        </w:r>
        <w:r w:rsidR="002943E3">
          <w:rPr>
            <w:noProof/>
            <w:webHidden/>
          </w:rPr>
          <w:fldChar w:fldCharType="end"/>
        </w:r>
      </w:hyperlink>
    </w:p>
    <w:p w14:paraId="44C62133" w14:textId="77777777" w:rsidR="002943E3" w:rsidRDefault="00891FF7">
      <w:pPr>
        <w:pStyle w:val="TOC3"/>
        <w:tabs>
          <w:tab w:val="right" w:leader="dot" w:pos="9350"/>
        </w:tabs>
        <w:rPr>
          <w:noProof/>
          <w:sz w:val="24"/>
          <w:szCs w:val="24"/>
          <w:lang w:bidi="ar-SA"/>
        </w:rPr>
      </w:pPr>
      <w:hyperlink w:anchor="_Toc430736870" w:history="1">
        <w:r w:rsidR="002943E3" w:rsidRPr="00110E1B">
          <w:rPr>
            <w:rStyle w:val="Hyperlink"/>
            <w:noProof/>
          </w:rPr>
          <w:t>Task 4 – Handle voice command activation</w:t>
        </w:r>
        <w:r w:rsidR="002943E3">
          <w:rPr>
            <w:noProof/>
            <w:webHidden/>
          </w:rPr>
          <w:tab/>
        </w:r>
        <w:r w:rsidR="002943E3">
          <w:rPr>
            <w:noProof/>
            <w:webHidden/>
          </w:rPr>
          <w:fldChar w:fldCharType="begin"/>
        </w:r>
        <w:r w:rsidR="002943E3">
          <w:rPr>
            <w:noProof/>
            <w:webHidden/>
          </w:rPr>
          <w:instrText xml:space="preserve"> PAGEREF _Toc430736870 \h </w:instrText>
        </w:r>
        <w:r w:rsidR="002943E3">
          <w:rPr>
            <w:noProof/>
            <w:webHidden/>
          </w:rPr>
        </w:r>
        <w:r w:rsidR="002943E3">
          <w:rPr>
            <w:noProof/>
            <w:webHidden/>
          </w:rPr>
          <w:fldChar w:fldCharType="separate"/>
        </w:r>
        <w:r w:rsidR="002943E3">
          <w:rPr>
            <w:noProof/>
            <w:webHidden/>
          </w:rPr>
          <w:t>10</w:t>
        </w:r>
        <w:r w:rsidR="002943E3">
          <w:rPr>
            <w:noProof/>
            <w:webHidden/>
          </w:rPr>
          <w:fldChar w:fldCharType="end"/>
        </w:r>
      </w:hyperlink>
    </w:p>
    <w:p w14:paraId="7FF479A4" w14:textId="77777777" w:rsidR="002943E3" w:rsidRDefault="00891FF7">
      <w:pPr>
        <w:pStyle w:val="TOC1"/>
        <w:rPr>
          <w:rFonts w:asciiTheme="minorHAnsi" w:eastAsiaTheme="minorEastAsia" w:hAnsiTheme="minorHAnsi" w:cstheme="minorBidi"/>
          <w:b w:val="0"/>
          <w:bCs w:val="0"/>
          <w:caps w:val="0"/>
          <w:sz w:val="24"/>
          <w:szCs w:val="24"/>
          <w:lang w:eastAsia="en-US" w:bidi="ar-SA"/>
        </w:rPr>
      </w:pPr>
      <w:hyperlink w:anchor="_Toc430736871" w:history="1">
        <w:r w:rsidR="002943E3" w:rsidRPr="00110E1B">
          <w:rPr>
            <w:rStyle w:val="Hyperlink"/>
          </w:rPr>
          <w:t>Exercise 2: Use a Voice Command to Change the App’s Appearance</w:t>
        </w:r>
        <w:r w:rsidR="002943E3">
          <w:rPr>
            <w:webHidden/>
          </w:rPr>
          <w:tab/>
        </w:r>
        <w:r w:rsidR="002943E3">
          <w:rPr>
            <w:webHidden/>
          </w:rPr>
          <w:fldChar w:fldCharType="begin"/>
        </w:r>
        <w:r w:rsidR="002943E3">
          <w:rPr>
            <w:webHidden/>
          </w:rPr>
          <w:instrText xml:space="preserve"> PAGEREF _Toc430736871 \h </w:instrText>
        </w:r>
        <w:r w:rsidR="002943E3">
          <w:rPr>
            <w:webHidden/>
          </w:rPr>
        </w:r>
        <w:r w:rsidR="002943E3">
          <w:rPr>
            <w:webHidden/>
          </w:rPr>
          <w:fldChar w:fldCharType="separate"/>
        </w:r>
        <w:r w:rsidR="002943E3">
          <w:rPr>
            <w:webHidden/>
          </w:rPr>
          <w:t>14</w:t>
        </w:r>
        <w:r w:rsidR="002943E3">
          <w:rPr>
            <w:webHidden/>
          </w:rPr>
          <w:fldChar w:fldCharType="end"/>
        </w:r>
      </w:hyperlink>
    </w:p>
    <w:p w14:paraId="60EB79CB" w14:textId="77777777" w:rsidR="002943E3" w:rsidRDefault="00891FF7">
      <w:pPr>
        <w:pStyle w:val="TOC3"/>
        <w:tabs>
          <w:tab w:val="right" w:leader="dot" w:pos="9350"/>
        </w:tabs>
        <w:rPr>
          <w:noProof/>
          <w:sz w:val="24"/>
          <w:szCs w:val="24"/>
          <w:lang w:bidi="ar-SA"/>
        </w:rPr>
      </w:pPr>
      <w:hyperlink w:anchor="_Toc430736872" w:history="1">
        <w:r w:rsidR="002943E3" w:rsidRPr="00110E1B">
          <w:rPr>
            <w:rStyle w:val="Hyperlink"/>
            <w:noProof/>
          </w:rPr>
          <w:t>Task 1 – Set the background color</w:t>
        </w:r>
        <w:r w:rsidR="002943E3">
          <w:rPr>
            <w:noProof/>
            <w:webHidden/>
          </w:rPr>
          <w:tab/>
        </w:r>
        <w:r w:rsidR="002943E3">
          <w:rPr>
            <w:noProof/>
            <w:webHidden/>
          </w:rPr>
          <w:fldChar w:fldCharType="begin"/>
        </w:r>
        <w:r w:rsidR="002943E3">
          <w:rPr>
            <w:noProof/>
            <w:webHidden/>
          </w:rPr>
          <w:instrText xml:space="preserve"> PAGEREF _Toc430736872 \h </w:instrText>
        </w:r>
        <w:r w:rsidR="002943E3">
          <w:rPr>
            <w:noProof/>
            <w:webHidden/>
          </w:rPr>
        </w:r>
        <w:r w:rsidR="002943E3">
          <w:rPr>
            <w:noProof/>
            <w:webHidden/>
          </w:rPr>
          <w:fldChar w:fldCharType="separate"/>
        </w:r>
        <w:r w:rsidR="002943E3">
          <w:rPr>
            <w:noProof/>
            <w:webHidden/>
          </w:rPr>
          <w:t>14</w:t>
        </w:r>
        <w:r w:rsidR="002943E3">
          <w:rPr>
            <w:noProof/>
            <w:webHidden/>
          </w:rPr>
          <w:fldChar w:fldCharType="end"/>
        </w:r>
      </w:hyperlink>
    </w:p>
    <w:p w14:paraId="44AC4C45" w14:textId="77777777" w:rsidR="002943E3" w:rsidRDefault="00891FF7">
      <w:pPr>
        <w:pStyle w:val="TOC3"/>
        <w:tabs>
          <w:tab w:val="right" w:leader="dot" w:pos="9350"/>
        </w:tabs>
        <w:rPr>
          <w:noProof/>
          <w:sz w:val="24"/>
          <w:szCs w:val="24"/>
          <w:lang w:bidi="ar-SA"/>
        </w:rPr>
      </w:pPr>
      <w:hyperlink w:anchor="_Toc430736873" w:history="1">
        <w:r w:rsidR="002943E3" w:rsidRPr="00110E1B">
          <w:rPr>
            <w:rStyle w:val="Hyperlink"/>
            <w:noProof/>
          </w:rPr>
          <w:t>Task 2 – Create a voice command to trigger the color change</w:t>
        </w:r>
        <w:r w:rsidR="002943E3">
          <w:rPr>
            <w:noProof/>
            <w:webHidden/>
          </w:rPr>
          <w:tab/>
        </w:r>
        <w:r w:rsidR="002943E3">
          <w:rPr>
            <w:noProof/>
            <w:webHidden/>
          </w:rPr>
          <w:fldChar w:fldCharType="begin"/>
        </w:r>
        <w:r w:rsidR="002943E3">
          <w:rPr>
            <w:noProof/>
            <w:webHidden/>
          </w:rPr>
          <w:instrText xml:space="preserve"> PAGEREF _Toc430736873 \h </w:instrText>
        </w:r>
        <w:r w:rsidR="002943E3">
          <w:rPr>
            <w:noProof/>
            <w:webHidden/>
          </w:rPr>
        </w:r>
        <w:r w:rsidR="002943E3">
          <w:rPr>
            <w:noProof/>
            <w:webHidden/>
          </w:rPr>
          <w:fldChar w:fldCharType="separate"/>
        </w:r>
        <w:r w:rsidR="002943E3">
          <w:rPr>
            <w:noProof/>
            <w:webHidden/>
          </w:rPr>
          <w:t>15</w:t>
        </w:r>
        <w:r w:rsidR="002943E3">
          <w:rPr>
            <w:noProof/>
            <w:webHidden/>
          </w:rPr>
          <w:fldChar w:fldCharType="end"/>
        </w:r>
      </w:hyperlink>
    </w:p>
    <w:p w14:paraId="20F6BFA5" w14:textId="77777777" w:rsidR="002943E3" w:rsidRDefault="00891FF7">
      <w:pPr>
        <w:pStyle w:val="TOC1"/>
        <w:rPr>
          <w:rFonts w:asciiTheme="minorHAnsi" w:eastAsiaTheme="minorEastAsia" w:hAnsiTheme="minorHAnsi" w:cstheme="minorBidi"/>
          <w:b w:val="0"/>
          <w:bCs w:val="0"/>
          <w:caps w:val="0"/>
          <w:sz w:val="24"/>
          <w:szCs w:val="24"/>
          <w:lang w:eastAsia="en-US" w:bidi="ar-SA"/>
        </w:rPr>
      </w:pPr>
      <w:hyperlink w:anchor="_Toc430736874" w:history="1">
        <w:r w:rsidR="002943E3" w:rsidRPr="00110E1B">
          <w:rPr>
            <w:rStyle w:val="Hyperlink"/>
          </w:rPr>
          <w:t>Summary</w:t>
        </w:r>
        <w:r w:rsidR="002943E3">
          <w:rPr>
            <w:webHidden/>
          </w:rPr>
          <w:tab/>
        </w:r>
        <w:r w:rsidR="002943E3">
          <w:rPr>
            <w:webHidden/>
          </w:rPr>
          <w:fldChar w:fldCharType="begin"/>
        </w:r>
        <w:r w:rsidR="002943E3">
          <w:rPr>
            <w:webHidden/>
          </w:rPr>
          <w:instrText xml:space="preserve"> PAGEREF _Toc430736874 \h </w:instrText>
        </w:r>
        <w:r w:rsidR="002943E3">
          <w:rPr>
            <w:webHidden/>
          </w:rPr>
        </w:r>
        <w:r w:rsidR="002943E3">
          <w:rPr>
            <w:webHidden/>
          </w:rPr>
          <w:fldChar w:fldCharType="separate"/>
        </w:r>
        <w:r w:rsidR="002943E3">
          <w:rPr>
            <w:webHidden/>
          </w:rPr>
          <w:t>17</w:t>
        </w:r>
        <w:r w:rsidR="002943E3">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6A0032">
      <w:pPr>
        <w:pStyle w:val="ppTopic"/>
        <w:rPr>
          <w:rFonts w:eastAsia="Arial Unicode MS"/>
          <w:noProof/>
        </w:rPr>
      </w:pPr>
    </w:p>
    <w:bookmarkStart w:id="2" w:name="_Toc430736865" w:displacedByCustomXml="next"/>
    <w:sdt>
      <w:sdtPr>
        <w:alias w:val="Topic"/>
        <w:tag w:val="50e863b2-ffbb-43d6-aa22-1f8d068f00eb"/>
        <w:id w:val="440965237"/>
        <w:placeholder>
          <w:docPart w:val="D418FF1D4EE87540A54432DE4DA45252"/>
        </w:placeholder>
        <w:text/>
      </w:sdtPr>
      <w:sdtEndPr/>
      <w:sdtContent>
        <w:p w14:paraId="408DDD7C" w14:textId="77777777" w:rsidR="006A0032" w:rsidRDefault="006A0032" w:rsidP="006A0032">
          <w:pPr>
            <w:pStyle w:val="ppTopic"/>
          </w:pPr>
          <w:r>
            <w:t>Overview</w:t>
          </w:r>
        </w:p>
      </w:sdtContent>
    </w:sdt>
    <w:bookmarkEnd w:id="2" w:displacedByCustomXml="prev"/>
    <w:p w14:paraId="1D76BD22" w14:textId="0503B773" w:rsidR="006009AB" w:rsidRDefault="00110311" w:rsidP="006A73A9">
      <w:r>
        <w:t xml:space="preserve">Windows 10 apps can leverage the Cortana interface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77777777" w:rsidR="008F3A3A" w:rsidRDefault="003E26DE" w:rsidP="008F3A3A">
      <w:pPr>
        <w:pStyle w:val="ppBulletList"/>
        <w:rPr>
          <w:noProof/>
        </w:rPr>
      </w:pPr>
      <w:r>
        <w:rPr>
          <w:noProof/>
        </w:rPr>
        <w:t>Microsoft Windows 10</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3"/>
    <w:p w14:paraId="0047ED2A" w14:textId="77777777" w:rsidR="009053BF" w:rsidRDefault="009053BF" w:rsidP="009053BF">
      <w:pPr>
        <w:pStyle w:val="ppBodyText"/>
      </w:pPr>
    </w:p>
    <w:bookmarkStart w:id="4" w:name="_Toc430736866" w:displacedByCustomXml="next"/>
    <w:sdt>
      <w:sdtPr>
        <w:alias w:val="Topic"/>
        <w:tag w:val="08c1d3a0-0a8d-46e3-9844-bc1433dc10c4"/>
        <w:id w:val="-180206333"/>
        <w:placeholder>
          <w:docPart w:val="D418FF1D4EE87540A54432DE4DA45252"/>
        </w:placeholder>
        <w:text/>
      </w:sdtPr>
      <w:sdtEnd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4"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use the OnActivated start case to initiate the activation of your app in the foreground.</w:t>
      </w:r>
    </w:p>
    <w:p w14:paraId="7A07E057" w14:textId="77777777" w:rsidR="003112D3" w:rsidRDefault="003112D3" w:rsidP="003112D3">
      <w:pPr>
        <w:pStyle w:val="ppProcedureStart"/>
      </w:pPr>
      <w:bookmarkStart w:id="5" w:name="_Toc430248758"/>
      <w:bookmarkStart w:id="6" w:name="_Toc430736867"/>
      <w:r w:rsidRPr="0098236E">
        <w:t xml:space="preserve">Task 1 – </w:t>
      </w:r>
      <w:r>
        <w:t>Create a blank Universal Windows app</w:t>
      </w:r>
      <w:bookmarkEnd w:id="5"/>
      <w:bookmarkEnd w:id="6"/>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r w:rsidR="00EE3126">
        <w:rPr>
          <w:b/>
        </w:rPr>
        <w:t>SpeechRecognition</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3112D3">
      <w:pPr>
        <w:pStyle w:val="Step"/>
        <w:numPr>
          <w:ilvl w:val="0"/>
          <w:numId w:val="0"/>
        </w:numPr>
        <w:ind w:left="720"/>
      </w:pPr>
      <w:r>
        <w:lastRenderedPageBreak/>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1</w:t>
      </w:r>
      <w:r w:rsidR="00891FF7">
        <w:rPr>
          <w:noProof/>
        </w:rPr>
        <w:fldChar w:fldCharType="end"/>
      </w:r>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2</w:t>
      </w:r>
      <w:r w:rsidR="00891FF7">
        <w:rPr>
          <w:noProof/>
        </w:rPr>
        <w:fldChar w:fldCharType="end"/>
      </w:r>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bidi="ar-SA"/>
        </w:rPr>
        <w:lastRenderedPageBreak/>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3</w:t>
      </w:r>
      <w:r w:rsidR="00891FF7">
        <w:rPr>
          <w:noProof/>
        </w:rPr>
        <w:fldChar w:fldCharType="end"/>
      </w:r>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7" w:name="_Toc430736868"/>
      <w:r>
        <w:t xml:space="preserve">Task 2 – </w:t>
      </w:r>
      <w:r w:rsidR="00DB4699">
        <w:t>Create the voice commands definition file</w:t>
      </w:r>
      <w:bookmarkEnd w:id="7"/>
    </w:p>
    <w:p w14:paraId="3A9BEB78" w14:textId="13A94213" w:rsidR="003112D3" w:rsidRPr="003112D3" w:rsidRDefault="00DB4699" w:rsidP="003112D3">
      <w:pPr>
        <w:pStyle w:val="ppNumberList"/>
        <w:numPr>
          <w:ilvl w:val="0"/>
          <w:numId w:val="0"/>
        </w:numPr>
      </w:pPr>
      <w:r>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9C5F40">
      <w:pPr>
        <w:pStyle w:val="Step"/>
        <w:keepNext/>
        <w:numPr>
          <w:ilvl w:val="0"/>
          <w:numId w:val="0"/>
        </w:numPr>
        <w:ind w:left="720"/>
      </w:pPr>
      <w:r>
        <w:rPr>
          <w:noProof/>
        </w:rPr>
        <w:lastRenderedPageBreak/>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4</w:t>
      </w:r>
      <w:r w:rsidR="00891FF7">
        <w:rPr>
          <w:noProof/>
        </w:rPr>
        <w:fldChar w:fldCharType="end"/>
      </w:r>
    </w:p>
    <w:p w14:paraId="6115229A" w14:textId="1E857D08" w:rsidR="009C5F40" w:rsidRDefault="009C5F40" w:rsidP="009C5F40">
      <w:pPr>
        <w:pStyle w:val="ppFigureCaptionIndent3"/>
      </w:pPr>
      <w:r>
        <w:t>Create the voice commands xml file.</w:t>
      </w:r>
    </w:p>
    <w:p w14:paraId="6DBCBB3C" w14:textId="585DB65E" w:rsidR="00DB4699" w:rsidRDefault="00DB4699" w:rsidP="003112D3">
      <w:pPr>
        <w:pStyle w:val="Step"/>
        <w:numPr>
          <w:ilvl w:val="0"/>
          <w:numId w:val="24"/>
        </w:numPr>
      </w:pPr>
      <w:r>
        <w:t xml:space="preserve">Open VoiceCommands.xml </w:t>
      </w:r>
      <w:r w:rsidR="009C5F40">
        <w:t>reference the xml version and the VoiceCommands schema. Add the command set.</w:t>
      </w:r>
    </w:p>
    <w:p w14:paraId="7A3BD17A" w14:textId="02D7154D" w:rsidR="00DB4699" w:rsidRDefault="00DB4699" w:rsidP="00DB4699">
      <w:pPr>
        <w:pStyle w:val="ppCodeLanguage"/>
      </w:pPr>
      <w:r>
        <w:t>XML</w:t>
      </w:r>
    </w:p>
    <w:p w14:paraId="0E34476D" w14:textId="77777777" w:rsidR="00DB4699" w:rsidRDefault="00DB4699" w:rsidP="00DB4699">
      <w:pPr>
        <w:pStyle w:val="ppCode"/>
      </w:pPr>
      <w:r>
        <w:t>&lt;?xml version="1.0" encoding="utf-8" ?&gt;</w:t>
      </w:r>
    </w:p>
    <w:p w14:paraId="06A4E982" w14:textId="77777777" w:rsidR="00DB4699" w:rsidRDefault="00DB4699" w:rsidP="00DB4699">
      <w:pPr>
        <w:pStyle w:val="ppCode"/>
      </w:pPr>
      <w:r>
        <w:t>&lt;VoiceCommands xmlns="http://schemas.microsoft.com/voicecommands/1.2"&gt;</w:t>
      </w:r>
    </w:p>
    <w:p w14:paraId="1BFED20A" w14:textId="69F38981" w:rsidR="00DB4699" w:rsidRDefault="00DB4699" w:rsidP="00DB4699">
      <w:pPr>
        <w:pStyle w:val="ppCode"/>
      </w:pPr>
      <w:r>
        <w:t xml:space="preserve">  &lt;CommandSet xml:lang="en-us" Name="HoLCommandSet_en-us"&gt; </w:t>
      </w:r>
    </w:p>
    <w:p w14:paraId="1241E157" w14:textId="77777777" w:rsidR="00DB4699" w:rsidRDefault="00DB4699" w:rsidP="00DB4699">
      <w:pPr>
        <w:pStyle w:val="ppCode"/>
      </w:pPr>
    </w:p>
    <w:p w14:paraId="046E7E48" w14:textId="77777777" w:rsidR="00DB4699" w:rsidRDefault="00DB4699" w:rsidP="00DB4699">
      <w:pPr>
        <w:pStyle w:val="ppCode"/>
      </w:pPr>
      <w:r>
        <w:t xml:space="preserve">  &lt;/CommandSet&gt;</w:t>
      </w:r>
    </w:p>
    <w:p w14:paraId="2A57BC14" w14:textId="1DEF4210" w:rsidR="00DB4699" w:rsidRDefault="00DB4699" w:rsidP="00DB4699">
      <w:pPr>
        <w:pStyle w:val="ppCode"/>
      </w:pPr>
      <w:r>
        <w:t>&lt;/VoiceCommands&gt;</w:t>
      </w:r>
    </w:p>
    <w:p w14:paraId="3EEF0935" w14:textId="41866FAF" w:rsidR="00DB4699" w:rsidRDefault="00DB4699" w:rsidP="00DB4699">
      <w:pPr>
        <w:pStyle w:val="Step"/>
      </w:pPr>
      <w:r>
        <w:t xml:space="preserve">Add a command preset to your definition. The command preset 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r>
        <w:t>&lt;?xml version="1.0" encoding="utf-8" ?&gt;</w:t>
      </w:r>
    </w:p>
    <w:p w14:paraId="64ACA355" w14:textId="77777777" w:rsidR="00DB5667" w:rsidRDefault="00DB5667" w:rsidP="00DB5667">
      <w:pPr>
        <w:pStyle w:val="ppCode"/>
      </w:pPr>
      <w:r>
        <w:t>&lt;VoiceCommands xmlns="http://schemas.microsoft.com/voicecommands/1.2"&gt;</w:t>
      </w:r>
    </w:p>
    <w:p w14:paraId="4E02D73C" w14:textId="77777777" w:rsidR="00DB5667" w:rsidRDefault="00DB5667" w:rsidP="00DB5667">
      <w:pPr>
        <w:pStyle w:val="ppCode"/>
      </w:pPr>
      <w:r>
        <w:t xml:space="preserve">  &lt;CommandSet xml:lang="en-us" Name="HoLCommandSet_en-us"&gt;</w:t>
      </w:r>
    </w:p>
    <w:p w14:paraId="5E07ED17" w14:textId="77777777" w:rsidR="00DB5667" w:rsidRPr="00DB5667" w:rsidRDefault="00DB5667" w:rsidP="00DB5667">
      <w:pPr>
        <w:pStyle w:val="ppCode"/>
        <w:rPr>
          <w:color w:val="FF0000"/>
        </w:rPr>
      </w:pPr>
      <w:r>
        <w:t xml:space="preserve">    </w:t>
      </w:r>
      <w:r w:rsidRPr="00DB5667">
        <w:rPr>
          <w:color w:val="FF0000"/>
        </w:rPr>
        <w:t>&lt;CommandPrefix&gt; Hands on Labs, &lt;/CommandPrefix&gt;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02D2F938" w14:textId="5255B600" w:rsidR="00DB5667" w:rsidRDefault="00DB5667" w:rsidP="00DB5667">
      <w:pPr>
        <w:pStyle w:val="ppCode"/>
      </w:pPr>
      <w:r>
        <w:t>&lt;/CommandSet&gt;</w:t>
      </w:r>
    </w:p>
    <w:p w14:paraId="41DB3FCC" w14:textId="72AF8387" w:rsidR="00DB5667" w:rsidRPr="00DB5667" w:rsidRDefault="00DB5667" w:rsidP="00DB5667">
      <w:pPr>
        <w:pStyle w:val="ppCode"/>
      </w:pPr>
      <w:r>
        <w:t>&lt;/VoiceCommands&gt;</w:t>
      </w:r>
    </w:p>
    <w:p w14:paraId="06F4B752" w14:textId="7CAA8077" w:rsidR="00DB5667" w:rsidRDefault="00DB5667" w:rsidP="00DB4699">
      <w:pPr>
        <w:pStyle w:val="Step"/>
      </w:pPr>
      <w:r>
        <w:lastRenderedPageBreak/>
        <w:t xml:space="preserve">Our goal is to launch the app from a voice command. Create a launch command with a </w:t>
      </w:r>
      <w:r w:rsidRPr="00DB5667">
        <w:rPr>
          <w:b/>
        </w:rPr>
        <w:t>Navigate</w:t>
      </w:r>
      <w:r>
        <w:t xml:space="preserve"> element. Add an </w:t>
      </w:r>
      <w:r w:rsidRPr="00DB5667">
        <w:rPr>
          <w:b/>
        </w:rPr>
        <w:t>Example</w:t>
      </w:r>
      <w:r>
        <w:t xml:space="preserve"> element to the </w:t>
      </w:r>
      <w:r w:rsidRPr="00DB5667">
        <w:rPr>
          <w:b/>
        </w:rPr>
        <w:t>CommandSet</w:t>
      </w:r>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r>
        <w:t>&lt;?xml version="1.0" encoding="utf-8" ?&gt;</w:t>
      </w:r>
    </w:p>
    <w:p w14:paraId="4E63B456" w14:textId="77777777" w:rsidR="00DB5667" w:rsidRDefault="00DB5667" w:rsidP="00DB5667">
      <w:pPr>
        <w:pStyle w:val="ppCode"/>
      </w:pPr>
      <w:r>
        <w:t>&lt;VoiceCommands xmlns="http://schemas.microsoft.com/voicecommands/1.2"&gt;</w:t>
      </w:r>
    </w:p>
    <w:p w14:paraId="620A225A" w14:textId="77777777" w:rsidR="00DB5667" w:rsidRDefault="00DB5667" w:rsidP="00DB5667">
      <w:pPr>
        <w:pStyle w:val="ppCode"/>
      </w:pPr>
      <w:r>
        <w:t xml:space="preserve">  &lt;CommandSet xml:lang="en-us" Name="HoLCommandSet_en-us"&gt;</w:t>
      </w:r>
    </w:p>
    <w:p w14:paraId="39D4D21A" w14:textId="77777777" w:rsidR="00DB5667" w:rsidRDefault="00DB5667" w:rsidP="00DB5667">
      <w:pPr>
        <w:pStyle w:val="ppCode"/>
      </w:pPr>
      <w:r>
        <w:t xml:space="preserve">    &lt;CommandPrefix&gt; Hands on Labs, &lt;/CommandPrefix&gt;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Name="LaunchApp"&gt;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t xml:space="preserve">      &lt;ListenFor&gt;launch&lt;/ListenFor&gt;</w:t>
      </w:r>
    </w:p>
    <w:p w14:paraId="6884DAD2" w14:textId="77777777" w:rsidR="00DB5667" w:rsidRPr="00DB5667" w:rsidRDefault="00DB5667" w:rsidP="00DB5667">
      <w:pPr>
        <w:pStyle w:val="ppCode"/>
        <w:rPr>
          <w:color w:val="FF0000"/>
        </w:rPr>
      </w:pPr>
      <w:r w:rsidRPr="00DB5667">
        <w:rPr>
          <w:color w:val="FF0000"/>
        </w:rPr>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&lt;/CommandSet&gt;</w:t>
      </w:r>
    </w:p>
    <w:p w14:paraId="70213AFF" w14:textId="58FB41F5" w:rsidR="00DB5667" w:rsidRDefault="00DB5667" w:rsidP="00DB5667">
      <w:pPr>
        <w:pStyle w:val="ppCode"/>
      </w:pPr>
      <w:r>
        <w:t>&lt;/VoiceCommands&gt;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4"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8" w:name="_Toc430736869"/>
      <w:r>
        <w:t>Task 3 – Install the voice command definitions</w:t>
      </w:r>
      <w:bookmarkEnd w:id="8"/>
    </w:p>
    <w:p w14:paraId="15E7F9EC" w14:textId="71AE2FC7" w:rsidR="00A37707" w:rsidRPr="00A37707" w:rsidRDefault="00A37707" w:rsidP="00A37707">
      <w:pPr>
        <w:pStyle w:val="ppNumberList"/>
        <w:numPr>
          <w:ilvl w:val="0"/>
          <w:numId w:val="0"/>
        </w:numPr>
      </w:pPr>
      <w:r>
        <w:t>We will install the voice command d</w:t>
      </w:r>
      <w:r w:rsidR="006E58E2">
        <w:t xml:space="preserve">efinitions (VCD) in the </w:t>
      </w:r>
      <w:r w:rsidR="006E58E2" w:rsidRPr="00DE0496">
        <w:rPr>
          <w:b/>
        </w:rPr>
        <w:t>OnLaunched</w:t>
      </w:r>
      <w:r w:rsidR="006E58E2">
        <w:t xml:space="preserve"> override</w:t>
      </w:r>
      <w:r>
        <w:t xml:space="preserve">. There is no simple way to test if the VCD has been imported, or </w:t>
      </w:r>
      <w:r w:rsidR="006E58E2">
        <w:t>if</w:t>
      </w:r>
      <w:r>
        <w:t xml:space="preserve"> it is the most recent version, so it is convenient to </w:t>
      </w:r>
      <w:r w:rsidR="00AD05F8">
        <w:t xml:space="preserve">install it when the app </w:t>
      </w:r>
      <w:r w:rsidR="006E58E2">
        <w:t>is launched for the first time</w:t>
      </w:r>
      <w:r w:rsidR="00AD05F8">
        <w:t>.</w:t>
      </w:r>
    </w:p>
    <w:p w14:paraId="050A6F63" w14:textId="6BB4E5FD" w:rsidR="008975E1" w:rsidRDefault="008975E1" w:rsidP="00A37707">
      <w:pPr>
        <w:pStyle w:val="Step"/>
        <w:numPr>
          <w:ilvl w:val="0"/>
          <w:numId w:val="28"/>
        </w:numPr>
      </w:pPr>
      <w:r>
        <w:t xml:space="preserve">Open </w:t>
      </w:r>
      <w:r w:rsidRPr="00A37707">
        <w:rPr>
          <w:b/>
        </w:rPr>
        <w:t>App.xaml.cs</w:t>
      </w:r>
      <w:r>
        <w:t xml:space="preserve"> and add the following lines to the </w:t>
      </w:r>
      <w:r w:rsidRPr="00A37707">
        <w:rPr>
          <w:b/>
        </w:rPr>
        <w:t>OnLaunched</w:t>
      </w:r>
      <w:r>
        <w:t xml:space="preserve"> override:</w:t>
      </w:r>
    </w:p>
    <w:p w14:paraId="1E4A2530" w14:textId="7E823C8C" w:rsidR="008975E1" w:rsidRDefault="008975E1" w:rsidP="008975E1">
      <w:pPr>
        <w:pStyle w:val="ppCodeLanguage"/>
      </w:pPr>
      <w:r>
        <w:t>C#</w:t>
      </w:r>
    </w:p>
    <w:p w14:paraId="1504FE58" w14:textId="77777777" w:rsidR="00A37707" w:rsidRDefault="00A37707" w:rsidP="00A37707">
      <w:pPr>
        <w:pStyle w:val="ppCode"/>
      </w:pPr>
      <w:r>
        <w:t>protected override async void OnLaunched(LaunchActivatedEventArgs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(System.Diagnostics.Debugger.IsAttached)</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this.DebugSettings.EnableFrameRateCounter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//#endif</w:t>
      </w:r>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var storageFile = await Windows.Storage.StorageFile.GetFileFromApplicationUriAsync(new Uri("ms-appx:///VoiceCommands.xml"));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Windows.ApplicationModel.VoiceCommands.VoiceCommandDefinitionManager.InstallCommandDefinitionsFromStorageFileAsync(storageFile);</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rootFrame = Window.Current.Content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9" w:name="_Toc430736870"/>
      <w:r>
        <w:t>Task 4 – Handle voice command activation</w:t>
      </w:r>
      <w:bookmarkEnd w:id="9"/>
    </w:p>
    <w:p w14:paraId="33DA2078" w14:textId="1F55B153" w:rsidR="00854B19" w:rsidRPr="00854B19" w:rsidRDefault="00854B19" w:rsidP="00854B19">
      <w:pPr>
        <w:pStyle w:val="ppNumberList"/>
        <w:numPr>
          <w:ilvl w:val="0"/>
          <w:numId w:val="0"/>
        </w:numPr>
      </w:pPr>
      <w:r>
        <w:t xml:space="preserve">When your app is launched via voice command, it has a start kind of </w:t>
      </w:r>
      <w:r w:rsidRPr="00854B19">
        <w:rPr>
          <w:b/>
        </w:rPr>
        <w:t>Activated</w:t>
      </w:r>
      <w:r>
        <w:t xml:space="preserve">. Accordingly, we will handle incoming voice commands in the </w:t>
      </w:r>
      <w:r w:rsidRPr="00854B19">
        <w:rPr>
          <w:b/>
        </w:rPr>
        <w:t>OnActivated</w:t>
      </w:r>
      <w:r>
        <w:t xml:space="preserve"> override. In this task, you will create a switch to evaluate the </w:t>
      </w:r>
      <w:r w:rsidRPr="00854B19">
        <w:rPr>
          <w:b/>
        </w:rPr>
        <w:t>LaunchApp</w:t>
      </w:r>
      <w:r>
        <w:t xml:space="preserve"> command and navigate to the MainPage view if the command has been used to start the app.</w:t>
      </w:r>
    </w:p>
    <w:p w14:paraId="65EDA7F8" w14:textId="7F20C7F0" w:rsidR="00A37707" w:rsidRDefault="00A37707" w:rsidP="00AD05F8">
      <w:pPr>
        <w:pStyle w:val="Step"/>
        <w:numPr>
          <w:ilvl w:val="0"/>
          <w:numId w:val="29"/>
        </w:numPr>
      </w:pPr>
      <w:r>
        <w:t xml:space="preserve">Create an </w:t>
      </w:r>
      <w:r w:rsidRPr="00AD05F8">
        <w:rPr>
          <w:b/>
        </w:rPr>
        <w:t>OnActivated</w:t>
      </w:r>
      <w:r>
        <w:t xml:space="preserve"> override in </w:t>
      </w:r>
      <w:r w:rsidRPr="00AD05F8">
        <w:rPr>
          <w:b/>
        </w:rPr>
        <w:t>App.xaml.cs</w:t>
      </w:r>
      <w:r>
        <w:t xml:space="preserve">. A voice command launch has a start kind of </w:t>
      </w:r>
      <w:r w:rsidRPr="00AD05F8">
        <w:rPr>
          <w:b/>
        </w:rPr>
        <w:t>OnActivated</w:t>
      </w:r>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protected override void OnActivated(IActivatedEventArgs args)</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base.OnActivated(args);</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r w:rsidRPr="00A37707">
        <w:rPr>
          <w:b/>
        </w:rPr>
        <w:t>ActivationKind.VoiceCommand</w:t>
      </w:r>
      <w:r w:rsidR="00AD05F8">
        <w:t xml:space="preserve"> case and c</w:t>
      </w:r>
      <w:r>
        <w:t xml:space="preserve">all a method named </w:t>
      </w:r>
      <w:r w:rsidRPr="00A37707">
        <w:rPr>
          <w:b/>
        </w:rPr>
        <w:t>HandleVoiceCommand</w:t>
      </w:r>
      <w:r>
        <w:t xml:space="preserve">. You will create the </w:t>
      </w:r>
      <w:r w:rsidRPr="00A37707">
        <w:rPr>
          <w:b/>
        </w:rPr>
        <w:t>HandleVoiceCommand()</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protected override void OnActivated(IActivatedEventArgs args)</w:t>
      </w:r>
    </w:p>
    <w:p w14:paraId="2E02C0FB" w14:textId="77777777" w:rsidR="00A37707" w:rsidRDefault="00A37707" w:rsidP="00A37707">
      <w:pPr>
        <w:pStyle w:val="ppCode"/>
      </w:pPr>
      <w:r>
        <w:t xml:space="preserve">        {</w:t>
      </w:r>
    </w:p>
    <w:p w14:paraId="2FD1290E" w14:textId="29BA7DCF" w:rsidR="00A37707" w:rsidRDefault="00A37707" w:rsidP="004E1FD5">
      <w:pPr>
        <w:pStyle w:val="ppCode"/>
      </w:pPr>
      <w:r>
        <w:t xml:space="preserve">    switch (args.Kind)</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ActivationKind.VoiceCommand:</w:t>
      </w:r>
    </w:p>
    <w:p w14:paraId="5D5E102E" w14:textId="143251A0" w:rsidR="00A37707" w:rsidRDefault="00A37707" w:rsidP="00A37707">
      <w:pPr>
        <w:pStyle w:val="ppCode"/>
      </w:pPr>
      <w:r>
        <w:t xml:space="preserve">            HandleVoiceCommand(args);</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base.OnActivated(args);</w:t>
      </w:r>
    </w:p>
    <w:p w14:paraId="450A921E" w14:textId="2AE60B44" w:rsidR="00A37707" w:rsidRPr="00A37707" w:rsidRDefault="00A37707" w:rsidP="00A37707">
      <w:pPr>
        <w:pStyle w:val="ppCode"/>
      </w:pPr>
      <w:r>
        <w:t>}</w:t>
      </w:r>
    </w:p>
    <w:p w14:paraId="769B1DE3" w14:textId="6F63C0B5" w:rsidR="00A37707" w:rsidRDefault="00AD05F8" w:rsidP="003112D3">
      <w:pPr>
        <w:pStyle w:val="Step"/>
        <w:numPr>
          <w:ilvl w:val="0"/>
          <w:numId w:val="24"/>
        </w:numPr>
      </w:pPr>
      <w:r>
        <w:lastRenderedPageBreak/>
        <w:t xml:space="preserve">Create the </w:t>
      </w:r>
      <w:r w:rsidRPr="00AD05F8">
        <w:rPr>
          <w:b/>
        </w:rPr>
        <w:t>HandleVoiceCommand()</w:t>
      </w:r>
      <w:r>
        <w:t xml:space="preserve"> method. This method determines the incoming voice command and implements a switch based on the voice command name. You defined the </w:t>
      </w:r>
      <w:r w:rsidRPr="00AD05F8">
        <w:rPr>
          <w:b/>
        </w:rPr>
        <w:t>LaunchApp</w:t>
      </w:r>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private void HandleVoiceCommand(IActivatedEventArgs args)</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r w:rsidR="00AD05F8">
        <w:t>var commandArgs = args as VoiceCommandActivatedEventArgs;</w:t>
      </w:r>
    </w:p>
    <w:p w14:paraId="1EF9EC79" w14:textId="2D56A1DD" w:rsidR="00AD05F8" w:rsidRDefault="008D48DC" w:rsidP="00AD05F8">
      <w:pPr>
        <w:pStyle w:val="ppCode"/>
      </w:pPr>
      <w:r>
        <w:t xml:space="preserve">    </w:t>
      </w:r>
      <w:r w:rsidR="00AD05F8">
        <w:t>var speechRecognitionResult = commandArgs.Result;</w:t>
      </w:r>
    </w:p>
    <w:p w14:paraId="74F19720" w14:textId="7787E00C" w:rsidR="00AD05F8" w:rsidRDefault="008D48DC" w:rsidP="00AD05F8">
      <w:pPr>
        <w:pStyle w:val="ppCode"/>
      </w:pPr>
      <w:r>
        <w:t xml:space="preserve">    </w:t>
      </w:r>
      <w:r w:rsidR="00AD05F8">
        <w:t>var command = speechRecognitionResult.Text;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r w:rsidR="00AD05F8">
        <w:t>var voiceCommandName = speechRecognitionResult.RulePath[0];</w:t>
      </w:r>
    </w:p>
    <w:p w14:paraId="65AE59FE" w14:textId="25786725" w:rsidR="00AD05F8" w:rsidRDefault="008D48DC" w:rsidP="00AD05F8">
      <w:pPr>
        <w:pStyle w:val="ppCode"/>
      </w:pPr>
      <w:r>
        <w:t xml:space="preserve">    </w:t>
      </w:r>
      <w:r w:rsidR="00AD05F8">
        <w:t>var textSpoken = speechRecognitionResult.Text;</w:t>
      </w:r>
    </w:p>
    <w:p w14:paraId="6CBF5703" w14:textId="77777777" w:rsidR="00AD05F8" w:rsidRDefault="00AD05F8" w:rsidP="00AD05F8">
      <w:pPr>
        <w:pStyle w:val="ppCode"/>
      </w:pPr>
    </w:p>
    <w:p w14:paraId="037A03F5" w14:textId="50A67660" w:rsidR="00AD05F8" w:rsidRDefault="008D48DC" w:rsidP="00AD05F8">
      <w:pPr>
        <w:pStyle w:val="ppCode"/>
      </w:pPr>
      <w:r>
        <w:t xml:space="preserve">    </w:t>
      </w:r>
      <w:r w:rsidR="00AD05F8">
        <w:t>switch (voiceCommandName)</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"LaunchApp":</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0E4740F1" w14:textId="0C13DC06" w:rsidR="009C5F40" w:rsidRDefault="009C5F40" w:rsidP="003112D3">
      <w:pPr>
        <w:pStyle w:val="Step"/>
        <w:numPr>
          <w:ilvl w:val="0"/>
          <w:numId w:val="24"/>
        </w:numPr>
      </w:pPr>
      <w:r>
        <w:t>To successfully launch the app and navigate to a page, we will need to recreate some of the behavior that currently lives in the OnLaunched override. The Blank App template creates the root frame and activates the window when the app is launched, but does not provide this behavior for OnActivated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protected override void OnActivated(IActivatedEventArgs args)</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rootFrame = Window.Current.Content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(rootFrame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rootFrame = new Frame();</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rootFrame.NavigationFailed += OnNavigationFailed;</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Window.Current.Content = rootFrame;</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(args.Kind)</w:t>
      </w:r>
    </w:p>
    <w:p w14:paraId="586F79D9" w14:textId="2F1BB5C2" w:rsidR="009C5F40" w:rsidRDefault="009C5F40" w:rsidP="009C5F40">
      <w:pPr>
        <w:pStyle w:val="ppCode"/>
      </w:pPr>
      <w:r>
        <w:lastRenderedPageBreak/>
        <w:t xml:space="preserve">    {</w:t>
      </w:r>
    </w:p>
    <w:p w14:paraId="47A260C9" w14:textId="07B6FFF5" w:rsidR="009C5F40" w:rsidRDefault="009C5F40" w:rsidP="009C5F40">
      <w:pPr>
        <w:pStyle w:val="ppCode"/>
      </w:pPr>
      <w:r>
        <w:t xml:space="preserve">        case ActivationKind.VoiceCommand:</w:t>
      </w:r>
    </w:p>
    <w:p w14:paraId="3B67C886" w14:textId="709873D0" w:rsidR="009C5F40" w:rsidRDefault="009C5F40" w:rsidP="009C5F40">
      <w:pPr>
        <w:pStyle w:val="ppCode"/>
      </w:pPr>
      <w:r>
        <w:t xml:space="preserve">        HandleVoiceCommand(args);</w:t>
      </w:r>
    </w:p>
    <w:p w14:paraId="17849DCA" w14:textId="56DADB98" w:rsidR="009C5F40" w:rsidRDefault="009C5F40" w:rsidP="009C5F40">
      <w:pPr>
        <w:pStyle w:val="ppCode"/>
      </w:pPr>
      <w:r>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r w:rsidRPr="009C5F40">
        <w:rPr>
          <w:color w:val="FF0000"/>
        </w:rPr>
        <w:t>Window.Current.Activate();</w:t>
      </w:r>
    </w:p>
    <w:p w14:paraId="32B416DC" w14:textId="77777777" w:rsidR="009C5F40" w:rsidRDefault="009C5F40" w:rsidP="009C5F40">
      <w:pPr>
        <w:pStyle w:val="ppCode"/>
      </w:pPr>
    </w:p>
    <w:p w14:paraId="41DDB875" w14:textId="6FDB2AAF" w:rsidR="009C5F40" w:rsidRDefault="009C5F40" w:rsidP="009C5F40">
      <w:pPr>
        <w:pStyle w:val="ppCode"/>
      </w:pPr>
      <w:r>
        <w:t xml:space="preserve">    base.OnActivated(args);</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5"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r w:rsidRPr="00644DDF">
        <w:rPr>
          <w:b/>
        </w:rPr>
        <w:t>HandleVoiceCommand</w:t>
      </w:r>
      <w:r>
        <w:t xml:space="preserve"> method in addition to </w:t>
      </w:r>
      <w:r w:rsidRPr="00644DDF">
        <w:rPr>
          <w:b/>
        </w:rPr>
        <w:t>args</w:t>
      </w:r>
      <w:r>
        <w:t>.</w:t>
      </w:r>
      <w:r w:rsidR="008D48DC">
        <w:t xml:space="preserve"> You will need the context of the rootFrame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(args.Kind)</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ActivationKind.VoiceCommand:</w:t>
      </w:r>
    </w:p>
    <w:p w14:paraId="7C3E9E89" w14:textId="2AC4E075" w:rsidR="00644DDF" w:rsidRDefault="00644DDF" w:rsidP="00644DDF">
      <w:pPr>
        <w:pStyle w:val="ppCode"/>
        <w:pBdr>
          <w:bottom w:val="single" w:sz="2" w:space="0" w:color="D5D5D3"/>
        </w:pBdr>
      </w:pPr>
      <w:r>
        <w:t xml:space="preserve">        HandleVoiceCommand(args</w:t>
      </w:r>
      <w:r w:rsidRPr="008D48DC">
        <w:rPr>
          <w:color w:val="FF0000"/>
        </w:rPr>
        <w:t>, rootFrame</w:t>
      </w:r>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r w:rsidRPr="008D48DC">
        <w:rPr>
          <w:b/>
        </w:rPr>
        <w:t>HandleVoiceCommand</w:t>
      </w:r>
      <w:r>
        <w:t xml:space="preserve"> method, add the incoming </w:t>
      </w:r>
      <w:r w:rsidRPr="008D48DC">
        <w:rPr>
          <w:b/>
        </w:rPr>
        <w:t>frame</w:t>
      </w:r>
      <w:r>
        <w:t xml:space="preserve"> parameter and use it to navigate to the </w:t>
      </w:r>
      <w:r w:rsidRPr="008D48DC">
        <w:rPr>
          <w:b/>
        </w:rPr>
        <w:t>MainPage</w:t>
      </w:r>
      <w:r>
        <w:t xml:space="preserve"> view when the </w:t>
      </w:r>
      <w:r w:rsidRPr="008D48DC">
        <w:rPr>
          <w:b/>
        </w:rPr>
        <w:t>LaunchApp</w:t>
      </w:r>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HandleVoiceCommand(IActivatedEventArgs args,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var commandArgs = args as VoiceCommandActivatedEventArgs;</w:t>
      </w:r>
    </w:p>
    <w:p w14:paraId="5C70AC7D" w14:textId="77777777" w:rsidR="008D48DC" w:rsidRDefault="008D48DC" w:rsidP="008D48DC">
      <w:pPr>
        <w:pStyle w:val="ppCode"/>
      </w:pPr>
      <w:r>
        <w:t xml:space="preserve">    var speechRecognitionResult = commandArgs.Result;</w:t>
      </w:r>
    </w:p>
    <w:p w14:paraId="69960E3E" w14:textId="77777777" w:rsidR="008D48DC" w:rsidRDefault="008D48DC" w:rsidP="008D48DC">
      <w:pPr>
        <w:pStyle w:val="ppCode"/>
      </w:pPr>
      <w:r>
        <w:t xml:space="preserve">    var command = speechRecognitionResult.Text;</w:t>
      </w:r>
    </w:p>
    <w:p w14:paraId="3CAD3F15" w14:textId="77777777" w:rsidR="008D48DC" w:rsidRDefault="008D48DC" w:rsidP="008D48DC">
      <w:pPr>
        <w:pStyle w:val="ppCode"/>
      </w:pPr>
    </w:p>
    <w:p w14:paraId="5D59EB4F" w14:textId="77777777" w:rsidR="008D48DC" w:rsidRDefault="008D48DC" w:rsidP="008D48DC">
      <w:pPr>
        <w:pStyle w:val="ppCode"/>
      </w:pPr>
      <w:r>
        <w:t xml:space="preserve">    var voiceCommandName = speechRecognitionResult.RulePath[0];</w:t>
      </w:r>
    </w:p>
    <w:p w14:paraId="5DA51801" w14:textId="77777777" w:rsidR="008D48DC" w:rsidRDefault="008D48DC" w:rsidP="008D48DC">
      <w:pPr>
        <w:pStyle w:val="ppCode"/>
      </w:pPr>
      <w:r>
        <w:t xml:space="preserve">    var textSpoken = speechRecognitionResult.Text;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(voiceCommandName)</w:t>
      </w:r>
    </w:p>
    <w:p w14:paraId="59F7C035" w14:textId="77777777" w:rsidR="008D48DC" w:rsidRDefault="008D48DC" w:rsidP="008D48DC">
      <w:pPr>
        <w:pStyle w:val="ppCode"/>
      </w:pPr>
      <w:r>
        <w:lastRenderedPageBreak/>
        <w:t xml:space="preserve">    {</w:t>
      </w:r>
    </w:p>
    <w:p w14:paraId="10959510" w14:textId="77777777" w:rsidR="008D48DC" w:rsidRDefault="008D48DC" w:rsidP="008D48DC">
      <w:pPr>
        <w:pStyle w:val="ppCode"/>
      </w:pPr>
      <w:r>
        <w:t xml:space="preserve">        case "LaunchApp":</w:t>
      </w:r>
    </w:p>
    <w:p w14:paraId="13BCA353" w14:textId="07F0FBB4" w:rsidR="008D48DC" w:rsidRPr="008D48DC" w:rsidRDefault="008D48DC" w:rsidP="008D48DC">
      <w:pPr>
        <w:pStyle w:val="ppCode"/>
        <w:rPr>
          <w:color w:val="FF0000"/>
        </w:rPr>
      </w:pPr>
      <w:r>
        <w:t xml:space="preserve">            </w:t>
      </w:r>
      <w:r w:rsidRPr="008D48DC">
        <w:rPr>
          <w:color w:val="FF0000"/>
        </w:rPr>
        <w:t>frame.Navigate(typeof(MainPage));</w:t>
      </w:r>
    </w:p>
    <w:p w14:paraId="55843830" w14:textId="77777777" w:rsidR="008D48DC" w:rsidRDefault="008D48DC" w:rsidP="008D48DC">
      <w:pPr>
        <w:pStyle w:val="ppCode"/>
      </w:pPr>
      <w:r>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Open MainPage.xaml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Background="{ThemeResource ApplicationPageBackgroundThemeBrush}"&gt;</w:t>
      </w:r>
    </w:p>
    <w:p w14:paraId="7A2397D8" w14:textId="7E511F8D" w:rsidR="00F506E2" w:rsidRDefault="00F506E2" w:rsidP="00F506E2">
      <w:pPr>
        <w:pStyle w:val="ppCode"/>
      </w:pPr>
      <w:r>
        <w:t xml:space="preserve">    </w:t>
      </w:r>
      <w:r w:rsidRPr="00F506E2">
        <w:rPr>
          <w:color w:val="FF0000"/>
        </w:rPr>
        <w:t>&lt;TextBlock Text="Speech Recognition and Voice Commands" FontWeight="Light" FontSize="20" Margin="12" /&gt;</w:t>
      </w:r>
    </w:p>
    <w:p w14:paraId="34CB91E9" w14:textId="098CC97B" w:rsidR="00F506E2" w:rsidRPr="00F506E2" w:rsidRDefault="00F506E2" w:rsidP="00F506E2">
      <w:pPr>
        <w:pStyle w:val="ppCode"/>
      </w:pPr>
      <w:r>
        <w:t>&lt;/Grid&gt;</w:t>
      </w:r>
    </w:p>
    <w:p w14:paraId="4BCF5395" w14:textId="56AD1C4F" w:rsidR="00161D19" w:rsidRDefault="00F506E2" w:rsidP="003112D3">
      <w:pPr>
        <w:pStyle w:val="Step"/>
        <w:numPr>
          <w:ilvl w:val="0"/>
          <w:numId w:val="24"/>
        </w:numPr>
      </w:pPr>
      <w:r>
        <w:t xml:space="preserve">Right-click on your project in the Solution Explorer and choose </w:t>
      </w:r>
      <w:r w:rsidRPr="00F506E2">
        <w:rPr>
          <w:b/>
        </w:rPr>
        <w:t>Deploy</w:t>
      </w:r>
      <w:r>
        <w:t xml:space="preserve">. </w:t>
      </w:r>
      <w:r w:rsidR="00A272CD">
        <w:t>Launch</w:t>
      </w:r>
      <w:r>
        <w:t xml:space="preserve"> your app from the Start menu to ensure the </w:t>
      </w:r>
      <w:r w:rsidRPr="00F506E2">
        <w:rPr>
          <w:b/>
        </w:rPr>
        <w:t>OnLaunched</w:t>
      </w:r>
      <w:r>
        <w:t xml:space="preserve"> override registers the VCD.</w:t>
      </w:r>
    </w:p>
    <w:p w14:paraId="1E33A431" w14:textId="77777777" w:rsidR="00A272CD" w:rsidRDefault="00A272CD" w:rsidP="00A272CD">
      <w:pPr>
        <w:pStyle w:val="Step"/>
        <w:keepNext/>
        <w:numPr>
          <w:ilvl w:val="0"/>
          <w:numId w:val="0"/>
        </w:numPr>
        <w:ind w:left="720"/>
      </w:pPr>
      <w:r>
        <w:rPr>
          <w:noProof/>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5</w:t>
      </w:r>
      <w:r w:rsidR="00891FF7">
        <w:rPr>
          <w:noProof/>
        </w:rPr>
        <w:fldChar w:fldCharType="end"/>
      </w:r>
    </w:p>
    <w:p w14:paraId="4A23D44C" w14:textId="5A2517DF" w:rsidR="00A272CD" w:rsidRDefault="00A272CD" w:rsidP="00764ED1">
      <w:pPr>
        <w:pStyle w:val="ppFigureCaptionIndent3"/>
      </w:pPr>
      <w:r>
        <w:t xml:space="preserve">The </w:t>
      </w:r>
      <w:r w:rsidR="00764ED1">
        <w:t>app launched from the Start menu</w:t>
      </w:r>
      <w:r>
        <w:t>.</w:t>
      </w:r>
    </w:p>
    <w:p w14:paraId="5FCBDA51" w14:textId="180799B0" w:rsidR="00F506E2" w:rsidRDefault="00F506E2" w:rsidP="003112D3">
      <w:pPr>
        <w:pStyle w:val="Step"/>
        <w:numPr>
          <w:ilvl w:val="0"/>
          <w:numId w:val="24"/>
        </w:numPr>
      </w:pPr>
      <w:r>
        <w:t>Close your app. Click the microphone button in your task bar to prepare to launch via voice command.</w:t>
      </w:r>
    </w:p>
    <w:p w14:paraId="09C9A690" w14:textId="1B8111B7" w:rsidR="00F506E2" w:rsidRDefault="00F506E2" w:rsidP="003112D3">
      <w:pPr>
        <w:pStyle w:val="Step"/>
        <w:numPr>
          <w:ilvl w:val="0"/>
          <w:numId w:val="24"/>
        </w:numPr>
      </w:pPr>
      <w:r>
        <w:t xml:space="preserve">Say the words “Hands-on Labs, launch.” </w:t>
      </w:r>
      <w:r w:rsidR="00764ED1">
        <w:t>Cortana will verbally confirm that she is opening your Speech Recognition app. Your app will launch and navigate to the MainPage view.</w:t>
      </w:r>
    </w:p>
    <w:p w14:paraId="4F68AB16" w14:textId="6889C7F0" w:rsidR="00BE0ECA" w:rsidRDefault="00610085" w:rsidP="00BE0ECA">
      <w:pPr>
        <w:pStyle w:val="Step"/>
        <w:keepNext/>
        <w:numPr>
          <w:ilvl w:val="0"/>
          <w:numId w:val="0"/>
        </w:numPr>
        <w:ind w:left="720"/>
      </w:pPr>
      <w:r>
        <w:rPr>
          <w:noProof/>
        </w:rPr>
        <w:lastRenderedPageBreak/>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6</w:t>
      </w:r>
      <w:r w:rsidR="00891FF7">
        <w:rPr>
          <w:noProof/>
        </w:rPr>
        <w:fldChar w:fldCharType="end"/>
      </w:r>
    </w:p>
    <w:p w14:paraId="45DE521D" w14:textId="42637E60" w:rsidR="00BE0ECA" w:rsidRDefault="00764ED1" w:rsidP="00BE0ECA">
      <w:pPr>
        <w:pStyle w:val="ppFigureCaptionIndent3"/>
      </w:pPr>
      <w:r>
        <w:t>The app launches via voice command</w:t>
      </w:r>
      <w:r w:rsidR="00BE0ECA">
        <w:t>.</w:t>
      </w:r>
    </w:p>
    <w:p w14:paraId="1F6F3D82" w14:textId="7DF3FFDD" w:rsidR="00BE0ECA" w:rsidRPr="003112D3" w:rsidRDefault="00764ED1" w:rsidP="003112D3">
      <w:pPr>
        <w:pStyle w:val="Step"/>
        <w:numPr>
          <w:ilvl w:val="0"/>
          <w:numId w:val="24"/>
        </w:numPr>
      </w:pPr>
      <w:r>
        <w:t>Close your app and return to Visual Studio.</w:t>
      </w:r>
    </w:p>
    <w:p w14:paraId="4E6BEACD" w14:textId="77777777" w:rsidR="00322F2D" w:rsidRDefault="00322F2D" w:rsidP="00C37725">
      <w:pPr>
        <w:pStyle w:val="ppListEnd"/>
      </w:pPr>
    </w:p>
    <w:p w14:paraId="2B0064F2" w14:textId="78F7199B" w:rsidR="00C070B5" w:rsidRDefault="00C070B5" w:rsidP="00C070B5">
      <w:pPr>
        <w:pStyle w:val="ppTopic"/>
      </w:pPr>
      <w:bookmarkStart w:id="10" w:name="_Toc430736871"/>
      <w:r>
        <w:t xml:space="preserve">Exercise 2: </w:t>
      </w:r>
      <w:r w:rsidR="00236479">
        <w:t>Use a Voice Command to Change the App’s Appearance</w:t>
      </w:r>
      <w:bookmarkEnd w:id="10"/>
    </w:p>
    <w:p w14:paraId="492D695C" w14:textId="4EB894AA" w:rsidR="00C070B5" w:rsidRDefault="00236479" w:rsidP="00C070B5">
      <w:pPr>
        <w:pStyle w:val="ppBodyText"/>
      </w:pPr>
      <w:r>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1" w:name="_Toc430736872"/>
      <w:r>
        <w:t>Task 1</w:t>
      </w:r>
      <w:r w:rsidR="00C070B5">
        <w:t xml:space="preserve"> – </w:t>
      </w:r>
      <w:r>
        <w:t>Set the background color</w:t>
      </w:r>
      <w:bookmarkEnd w:id="11"/>
    </w:p>
    <w:p w14:paraId="3CAF06A8" w14:textId="3C7A7CA7" w:rsidR="00C070B5" w:rsidRDefault="001011A1" w:rsidP="00C070B5">
      <w:pPr>
        <w:pStyle w:val="ppBodyText"/>
      </w:pPr>
      <w:r>
        <w:t>In this task, you will set an initial background color for your app</w:t>
      </w:r>
      <w:r w:rsidR="00854B19">
        <w:t xml:space="preserve"> and specify an </w:t>
      </w:r>
      <w:r w:rsidR="00854B19" w:rsidRPr="00854B19">
        <w:rPr>
          <w:b/>
        </w:rPr>
        <w:t>x:Name</w:t>
      </w:r>
      <w:r w:rsidR="00854B19">
        <w:t xml:space="preserve"> attribute to make it easier to target the grid’s properties</w:t>
      </w:r>
      <w:r>
        <w:t>.</w:t>
      </w:r>
    </w:p>
    <w:p w14:paraId="219F25BD" w14:textId="0C5A8D4D" w:rsidR="00C070B5" w:rsidRDefault="00236479" w:rsidP="00C070B5">
      <w:pPr>
        <w:pStyle w:val="Step"/>
        <w:numPr>
          <w:ilvl w:val="0"/>
          <w:numId w:val="22"/>
        </w:numPr>
      </w:pPr>
      <w:r>
        <w:t xml:space="preserve">Specify </w:t>
      </w:r>
      <w:r w:rsidRPr="00236479">
        <w:rPr>
          <w:b/>
        </w:rPr>
        <w:t>AliceBlue</w:t>
      </w:r>
      <w:r>
        <w:t xml:space="preserve"> as the background color for your grid in </w:t>
      </w:r>
      <w:r w:rsidRPr="00236479">
        <w:rPr>
          <w:b/>
        </w:rPr>
        <w:t>MainPage.xaml</w:t>
      </w:r>
      <w:r w:rsidR="00C070B5">
        <w:t>.</w:t>
      </w:r>
    </w:p>
    <w:p w14:paraId="08EB697D" w14:textId="29B96604" w:rsidR="00236479" w:rsidRDefault="00236479" w:rsidP="00236479">
      <w:pPr>
        <w:pStyle w:val="ppCodeLanguage"/>
      </w:pPr>
      <w:r>
        <w:t>XAML</w:t>
      </w:r>
    </w:p>
    <w:p w14:paraId="408759FE" w14:textId="54D6C2DC" w:rsidR="00236479" w:rsidRDefault="00236479" w:rsidP="00236479">
      <w:pPr>
        <w:pStyle w:val="ppCode"/>
      </w:pPr>
      <w:r>
        <w:t>&lt;Grid Background="</w:t>
      </w:r>
      <w:r w:rsidRPr="001011A1">
        <w:rPr>
          <w:color w:val="FF0000"/>
        </w:rPr>
        <w:t>AliceBlue</w:t>
      </w:r>
      <w:r>
        <w:t>"&gt;</w:t>
      </w:r>
    </w:p>
    <w:p w14:paraId="23943154" w14:textId="77777777" w:rsidR="00236479" w:rsidRDefault="00236479" w:rsidP="00236479">
      <w:pPr>
        <w:pStyle w:val="ppCode"/>
      </w:pPr>
      <w:r>
        <w:t xml:space="preserve">        &lt;TextBlock Text="Speech Recognition and Voice Commands" FontWeight="Light" FontSize="20" Margin="12" /&gt;</w:t>
      </w:r>
    </w:p>
    <w:p w14:paraId="5BC82ED4" w14:textId="0D4A55FF" w:rsidR="00236479" w:rsidRPr="00236479" w:rsidRDefault="00236479" w:rsidP="00236479">
      <w:pPr>
        <w:pStyle w:val="ppCode"/>
      </w:pPr>
      <w:r>
        <w:t>&lt;/Grid&gt;</w:t>
      </w:r>
    </w:p>
    <w:p w14:paraId="4A3AA1D2" w14:textId="589AE7B1" w:rsidR="00236479" w:rsidRDefault="001011A1" w:rsidP="00C070B5">
      <w:pPr>
        <w:pStyle w:val="Step"/>
        <w:numPr>
          <w:ilvl w:val="0"/>
          <w:numId w:val="22"/>
        </w:numPr>
      </w:pPr>
      <w:r>
        <w:t xml:space="preserve">Give the grid the x:Name </w:t>
      </w:r>
      <w:r w:rsidRPr="001011A1">
        <w:rPr>
          <w:b/>
        </w:rPr>
        <w:t>Container</w:t>
      </w:r>
      <w:r>
        <w:t xml:space="preserve">. </w:t>
      </w:r>
    </w:p>
    <w:p w14:paraId="388FD2F2" w14:textId="77777777" w:rsidR="001011A1" w:rsidRDefault="001011A1" w:rsidP="001011A1">
      <w:pPr>
        <w:pStyle w:val="ppCodeLanguage"/>
      </w:pPr>
      <w:r>
        <w:t>XAML</w:t>
      </w:r>
    </w:p>
    <w:p w14:paraId="009C69B5" w14:textId="77777777" w:rsidR="001011A1" w:rsidRDefault="001011A1" w:rsidP="001011A1">
      <w:pPr>
        <w:pStyle w:val="ppCode"/>
      </w:pPr>
      <w:r>
        <w:lastRenderedPageBreak/>
        <w:t>&lt;Grid Background="</w:t>
      </w:r>
      <w:r w:rsidRPr="001011A1">
        <w:rPr>
          <w:color w:val="FF0000"/>
        </w:rPr>
        <w:t>AliceBlue</w:t>
      </w:r>
      <w:r>
        <w:t>"&gt;</w:t>
      </w:r>
    </w:p>
    <w:p w14:paraId="0B8FE56D" w14:textId="77777777" w:rsidR="001011A1" w:rsidRDefault="001011A1" w:rsidP="001011A1">
      <w:pPr>
        <w:pStyle w:val="ppCode"/>
      </w:pPr>
      <w:r>
        <w:t xml:space="preserve">        &lt;TextBlock Text="Speech Recognition and Voice Commands" FontWeight="Light" FontSize="20" Margin="12" /&gt;</w:t>
      </w:r>
    </w:p>
    <w:p w14:paraId="177159C3" w14:textId="59DD889A" w:rsidR="001011A1" w:rsidRDefault="001011A1" w:rsidP="004E1FD5">
      <w:pPr>
        <w:pStyle w:val="ppCode"/>
        <w:numPr>
          <w:ilvl w:val="0"/>
          <w:numId w:val="0"/>
        </w:numPr>
        <w:ind w:left="720"/>
      </w:pPr>
      <w:r>
        <w:t>&lt;/Grid&gt;</w:t>
      </w:r>
    </w:p>
    <w:p w14:paraId="1C49DC73" w14:textId="251B8073"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5D2F66">
      <w:pPr>
        <w:pStyle w:val="Step"/>
        <w:keepNext/>
        <w:numPr>
          <w:ilvl w:val="0"/>
          <w:numId w:val="0"/>
        </w:numPr>
        <w:ind w:left="720"/>
      </w:pPr>
      <w:r>
        <w:rPr>
          <w:noProof/>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7</w:t>
      </w:r>
      <w:r w:rsidR="00891FF7">
        <w:rPr>
          <w:noProof/>
        </w:rPr>
        <w:fldChar w:fldCharType="end"/>
      </w:r>
    </w:p>
    <w:p w14:paraId="279BF53A" w14:textId="00A5AF5C" w:rsidR="005D2F66" w:rsidRDefault="005D2F66" w:rsidP="005D2F66">
      <w:pPr>
        <w:pStyle w:val="ppFigureCaptionIndent3"/>
      </w:pPr>
      <w:r>
        <w:t>The app launches via voice command.</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2" w:name="_Toc430736873"/>
      <w:r>
        <w:t xml:space="preserve">Task 2 – </w:t>
      </w:r>
      <w:r w:rsidR="00610085">
        <w:t>Cre</w:t>
      </w:r>
      <w:r w:rsidR="008029FC">
        <w:t>ate a voice command to trigger the</w:t>
      </w:r>
      <w:r w:rsidR="00610085">
        <w:t xml:space="preserve"> color change</w:t>
      </w:r>
      <w:bookmarkEnd w:id="12"/>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r w:rsidRPr="00610085">
        <w:rPr>
          <w:b/>
        </w:rPr>
        <w:t>Turn</w:t>
      </w:r>
      <w:r>
        <w:rPr>
          <w:b/>
        </w:rPr>
        <w:t>Red.</w:t>
      </w:r>
    </w:p>
    <w:p w14:paraId="236B837D" w14:textId="1E821860" w:rsidR="00610085" w:rsidRDefault="00610085" w:rsidP="00610085">
      <w:pPr>
        <w:pStyle w:val="ppCodeLanguage"/>
      </w:pPr>
      <w:r>
        <w:t>XML</w:t>
      </w:r>
    </w:p>
    <w:p w14:paraId="7DC0EA61" w14:textId="77777777" w:rsidR="00610085" w:rsidRDefault="00610085" w:rsidP="00610085">
      <w:pPr>
        <w:pStyle w:val="ppCode"/>
      </w:pPr>
      <w:r>
        <w:t>&lt;Command Name="TurnRed"&gt;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&lt;ListenFor&gt;turn red&lt;/ListenFor&gt;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Pr="00610085" w:rsidRDefault="00610085" w:rsidP="00610085">
      <w:pPr>
        <w:pStyle w:val="ppCode"/>
      </w:pPr>
      <w:r>
        <w:t>&lt;/Command&gt;</w:t>
      </w:r>
    </w:p>
    <w:p w14:paraId="105B959C" w14:textId="6161C68C" w:rsidR="00610085" w:rsidRDefault="00610085" w:rsidP="00610085">
      <w:pPr>
        <w:pStyle w:val="Step"/>
        <w:numPr>
          <w:ilvl w:val="0"/>
          <w:numId w:val="30"/>
        </w:numPr>
      </w:pPr>
      <w:r>
        <w:t xml:space="preserve">Add a case for the </w:t>
      </w:r>
      <w:r w:rsidRPr="00610085">
        <w:rPr>
          <w:b/>
        </w:rPr>
        <w:t>TurnRed</w:t>
      </w:r>
      <w:r>
        <w:t xml:space="preserve"> command to the </w:t>
      </w:r>
      <w:r w:rsidRPr="00610085">
        <w:rPr>
          <w:b/>
        </w:rPr>
        <w:t>voiceCommandName</w:t>
      </w:r>
      <w:r>
        <w:t xml:space="preserve"> switch in </w:t>
      </w:r>
      <w:r w:rsidRPr="00610085">
        <w:rPr>
          <w:b/>
        </w:rPr>
        <w:t>App.xaml.cs</w:t>
      </w:r>
      <w:r>
        <w:t>.</w:t>
      </w:r>
      <w:r w:rsidR="000D6F0D">
        <w:t xml:space="preserve"> This time, pass a parameter to MainPage when navigating.</w:t>
      </w:r>
    </w:p>
    <w:p w14:paraId="5D0BA138" w14:textId="549E938E" w:rsidR="00610085" w:rsidRDefault="000D6F0D" w:rsidP="000D6F0D">
      <w:pPr>
        <w:pStyle w:val="ppCodeLanguage"/>
      </w:pPr>
      <w:r>
        <w:lastRenderedPageBreak/>
        <w:t>C#</w:t>
      </w:r>
    </w:p>
    <w:p w14:paraId="62C9F6C1" w14:textId="77777777" w:rsidR="000D6F0D" w:rsidRDefault="000D6F0D" w:rsidP="000D6F0D">
      <w:pPr>
        <w:pStyle w:val="ppCode"/>
      </w:pPr>
      <w:r>
        <w:t>switch (voiceCommandName)</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"LaunchApp":</w:t>
      </w:r>
    </w:p>
    <w:p w14:paraId="28F4773B" w14:textId="71B313AC" w:rsidR="000D6F0D" w:rsidRDefault="000D6F0D" w:rsidP="000D6F0D">
      <w:pPr>
        <w:pStyle w:val="ppCode"/>
      </w:pPr>
      <w:r>
        <w:t xml:space="preserve">        frame.Navigate(typeof(MainPage));</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"TurnRed":</w:t>
      </w:r>
    </w:p>
    <w:p w14:paraId="126B8290" w14:textId="766F3E31" w:rsidR="000D6F0D" w:rsidRPr="000D6F0D" w:rsidRDefault="000D6F0D" w:rsidP="000D6F0D">
      <w:pPr>
        <w:pStyle w:val="ppCode"/>
        <w:rPr>
          <w:color w:val="FF0000"/>
        </w:rPr>
      </w:pPr>
      <w:r w:rsidRPr="000D6F0D">
        <w:rPr>
          <w:color w:val="FF0000"/>
        </w:rPr>
        <w:t xml:space="preserve">        frame.Navigate(typeof(MainPage),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MainPage code behind and create an </w:t>
      </w:r>
      <w:r w:rsidRPr="003D37E4">
        <w:rPr>
          <w:b/>
        </w:rPr>
        <w:t>OnNavigatedTo</w:t>
      </w:r>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protected override void OnNavigatedTo(NavigationEventArgs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(e.Parameter.ToString() == "Red")</w:t>
      </w:r>
    </w:p>
    <w:p w14:paraId="75B20405" w14:textId="25EAF47F" w:rsidR="00AB487F" w:rsidRDefault="00AB487F" w:rsidP="00AB487F">
      <w:pPr>
        <w:pStyle w:val="ppCode"/>
      </w:pPr>
      <w:r>
        <w:t xml:space="preserve">        Container.Background = new SolidColorBrush(Colors.</w:t>
      </w:r>
      <w:r w:rsidR="002943E3">
        <w:t>Dark</w:t>
      </w:r>
      <w:r w:rsidR="00C60167">
        <w:t>Red</w:t>
      </w:r>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base.OnNavigatedTo(e);</w:t>
      </w:r>
    </w:p>
    <w:p w14:paraId="79C2487F" w14:textId="44876972" w:rsidR="00AB487F" w:rsidRPr="00AB487F" w:rsidRDefault="00AB487F" w:rsidP="00AB487F">
      <w:pPr>
        <w:pStyle w:val="ppCode"/>
      </w:pPr>
      <w:r>
        <w:t>}</w:t>
      </w:r>
    </w:p>
    <w:p w14:paraId="45CD5E77" w14:textId="60111FDC" w:rsidR="00AB487F" w:rsidRDefault="00C60167" w:rsidP="00610085">
      <w:pPr>
        <w:pStyle w:val="Step"/>
        <w:numPr>
          <w:ilvl w:val="0"/>
          <w:numId w:val="30"/>
        </w:numPr>
      </w:pPr>
      <w:r>
        <w:t xml:space="preserve">Right-click on your project in the Solution Explorer and choose </w:t>
      </w:r>
      <w:r w:rsidRPr="00C60167">
        <w:rPr>
          <w:b/>
        </w:rPr>
        <w:t>Deploy</w:t>
      </w:r>
      <w:r>
        <w:t>.</w:t>
      </w:r>
    </w:p>
    <w:p w14:paraId="0C001716" w14:textId="0419CB6A" w:rsidR="00C60167" w:rsidRDefault="00C60167" w:rsidP="00610085">
      <w:pPr>
        <w:pStyle w:val="Step"/>
        <w:numPr>
          <w:ilvl w:val="0"/>
          <w:numId w:val="30"/>
        </w:numPr>
      </w:pPr>
      <w:r>
        <w:t>Launch your app from the Start menu to register the new voice command. You should still see the blue background. Close your app.</w:t>
      </w:r>
    </w:p>
    <w:p w14:paraId="7A826A80" w14:textId="2E41124E" w:rsidR="00C60167" w:rsidRDefault="00C60167" w:rsidP="00610085">
      <w:pPr>
        <w:pStyle w:val="Step"/>
        <w:numPr>
          <w:ilvl w:val="0"/>
          <w:numId w:val="30"/>
        </w:numPr>
      </w:pPr>
      <w:r>
        <w:t xml:space="preserve">Launch your app with the voice command </w:t>
      </w:r>
      <w:r w:rsidRPr="003D37E4">
        <w:rPr>
          <w:b/>
        </w:rPr>
        <w:t>“Hand-on Labs, turn red.”</w:t>
      </w:r>
      <w:r>
        <w:t xml:space="preserve"> Cortana will respond that red is her favorite color. When the app launches, you will see the background is now red.</w:t>
      </w:r>
    </w:p>
    <w:p w14:paraId="6DB5BC1C" w14:textId="77777777" w:rsidR="00150A0F" w:rsidRDefault="00150A0F" w:rsidP="00150A0F">
      <w:pPr>
        <w:pStyle w:val="Step"/>
        <w:keepNext/>
        <w:numPr>
          <w:ilvl w:val="0"/>
          <w:numId w:val="0"/>
        </w:numPr>
        <w:ind w:left="720"/>
      </w:pPr>
      <w:r>
        <w:rPr>
          <w:noProof/>
        </w:rPr>
        <w:lastRenderedPageBreak/>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r w:rsidR="00891FF7">
        <w:fldChar w:fldCharType="begin"/>
      </w:r>
      <w:r w:rsidR="00891FF7">
        <w:instrText xml:space="preserve"> SEQ Figure \* ARABIC </w:instrText>
      </w:r>
      <w:r w:rsidR="00891FF7">
        <w:fldChar w:fldCharType="separate"/>
      </w:r>
      <w:r w:rsidR="002943E3">
        <w:rPr>
          <w:noProof/>
        </w:rPr>
        <w:t>8</w:t>
      </w:r>
      <w:r w:rsidR="00891FF7">
        <w:rPr>
          <w:noProof/>
        </w:rPr>
        <w:fldChar w:fldCharType="end"/>
      </w:r>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bookmarkStart w:id="13" w:name="_Toc430736874" w:displacedByCustomXml="next"/>
    <w:sdt>
      <w:sdtPr>
        <w:rPr>
          <w:noProof/>
        </w:rPr>
        <w:alias w:val="Topic"/>
        <w:tag w:val="a5662cdf-ec38-4004-a121-0763d4d6cc2b"/>
        <w:id w:val="1574304581"/>
        <w:placeholder>
          <w:docPart w:val="D418FF1D4EE87540A54432DE4DA45252"/>
        </w:placeholder>
        <w:text/>
      </w:sdtPr>
      <w:sdtEndPr/>
      <w:sdtContent>
        <w:p w14:paraId="5F806066" w14:textId="77777777" w:rsidR="007B2C19" w:rsidRDefault="007B2C19" w:rsidP="007B2C19">
          <w:pPr>
            <w:pStyle w:val="ppTopic"/>
            <w:rPr>
              <w:noProof/>
            </w:rPr>
          </w:pPr>
          <w:r>
            <w:rPr>
              <w:noProof/>
            </w:rPr>
            <w:t>Summary</w:t>
          </w:r>
        </w:p>
      </w:sdtContent>
    </w:sdt>
    <w:bookmarkEnd w:id="13" w:displacedByCustomXml="prev"/>
    <w:p w14:paraId="5AFF1001" w14:textId="19C54B33"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w:t>
      </w:r>
      <w:r w:rsidR="005F0F71">
        <w:rPr>
          <w:noProof/>
        </w:rPr>
        <w:t xml:space="preserve">also </w:t>
      </w:r>
      <w:bookmarkStart w:id="14" w:name="_GoBack"/>
      <w:bookmarkEnd w:id="14"/>
      <w:r w:rsidR="00FB04B7">
        <w:rPr>
          <w:noProof/>
        </w:rPr>
        <w:t>added</w:t>
      </w:r>
      <w:r>
        <w:rPr>
          <w:noProof/>
        </w:rPr>
        <w:t xml:space="preserve"> commands to launch the app</w:t>
      </w:r>
      <w:r w:rsidR="00FB04B7">
        <w:rPr>
          <w:noProof/>
        </w:rPr>
        <w:t>,</w:t>
      </w:r>
      <w:r>
        <w:rPr>
          <w:noProof/>
        </w:rPr>
        <w:t xml:space="preserve"> </w:t>
      </w:r>
      <w:r w:rsidR="005F0F71">
        <w:rPr>
          <w:noProof/>
        </w:rPr>
        <w:t xml:space="preserve">and </w:t>
      </w:r>
      <w:r>
        <w:rPr>
          <w:noProof/>
        </w:rPr>
        <w:t>interact with its appearance.</w:t>
      </w:r>
    </w:p>
    <w:sectPr w:rsidR="00B00FC6" w:rsidSect="004E7B96">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6DB9D" w14:textId="77777777" w:rsidR="00891FF7" w:rsidRPr="001253EC" w:rsidRDefault="00891FF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849A71A" w14:textId="77777777" w:rsidR="00891FF7" w:rsidRPr="001253EC" w:rsidRDefault="00891FF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74637" w14:textId="77777777" w:rsidR="004E1FD5" w:rsidRDefault="004E1FD5">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F0F71">
          <w:rPr>
            <w:noProof/>
          </w:rPr>
          <w:t>17</w:t>
        </w:r>
        <w:r>
          <w:rPr>
            <w:noProof/>
          </w:rPr>
          <w:fldChar w:fldCharType="end"/>
        </w:r>
      </w:sdtContent>
    </w:sdt>
  </w:p>
  <w:p w14:paraId="0F9DAEF5" w14:textId="77777777" w:rsidR="004E1FD5" w:rsidRDefault="004E1F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C9EC1" w14:textId="77777777" w:rsidR="00891FF7" w:rsidRPr="001253EC" w:rsidRDefault="00891FF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A7FB093" w14:textId="77777777" w:rsidR="00891FF7" w:rsidRPr="001253EC" w:rsidRDefault="00891FF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AC17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1BEA"/>
    <w:rsid w:val="00003661"/>
    <w:rsid w:val="00003EE5"/>
    <w:rsid w:val="00005642"/>
    <w:rsid w:val="0000698D"/>
    <w:rsid w:val="00007C9B"/>
    <w:rsid w:val="00010A9D"/>
    <w:rsid w:val="00010AA1"/>
    <w:rsid w:val="000114C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24FD"/>
    <w:rsid w:val="00074B7D"/>
    <w:rsid w:val="000760A6"/>
    <w:rsid w:val="000776F4"/>
    <w:rsid w:val="00077C3D"/>
    <w:rsid w:val="0008194D"/>
    <w:rsid w:val="00081E05"/>
    <w:rsid w:val="0008307B"/>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17164"/>
    <w:rsid w:val="0012053C"/>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5353"/>
    <w:rsid w:val="001757AA"/>
    <w:rsid w:val="001768C6"/>
    <w:rsid w:val="00176B5A"/>
    <w:rsid w:val="0017711A"/>
    <w:rsid w:val="001771B6"/>
    <w:rsid w:val="001808A9"/>
    <w:rsid w:val="0018116E"/>
    <w:rsid w:val="00181797"/>
    <w:rsid w:val="00181A43"/>
    <w:rsid w:val="00182240"/>
    <w:rsid w:val="001835C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598"/>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E051B"/>
    <w:rsid w:val="005E3648"/>
    <w:rsid w:val="005E457C"/>
    <w:rsid w:val="005E4DAB"/>
    <w:rsid w:val="005E5C91"/>
    <w:rsid w:val="005E6120"/>
    <w:rsid w:val="005E616C"/>
    <w:rsid w:val="005E6FA1"/>
    <w:rsid w:val="005F0F7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5C0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1FF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8DC"/>
    <w:rsid w:val="008D5467"/>
    <w:rsid w:val="008D6C4C"/>
    <w:rsid w:val="008E1134"/>
    <w:rsid w:val="008E1FD1"/>
    <w:rsid w:val="008E261D"/>
    <w:rsid w:val="008E2AFE"/>
    <w:rsid w:val="008E2EF5"/>
    <w:rsid w:val="008E3C8E"/>
    <w:rsid w:val="008E47A5"/>
    <w:rsid w:val="008E5157"/>
    <w:rsid w:val="008E647E"/>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3C23"/>
    <w:rsid w:val="009E61E4"/>
    <w:rsid w:val="009F006D"/>
    <w:rsid w:val="009F03DE"/>
    <w:rsid w:val="009F1E7D"/>
    <w:rsid w:val="009F294C"/>
    <w:rsid w:val="009F4D92"/>
    <w:rsid w:val="009F555D"/>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87"/>
    <w:rsid w:val="00A8122C"/>
    <w:rsid w:val="00A81897"/>
    <w:rsid w:val="00A81DC9"/>
    <w:rsid w:val="00A81EDF"/>
    <w:rsid w:val="00A83292"/>
    <w:rsid w:val="00A8469A"/>
    <w:rsid w:val="00A84A26"/>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7498"/>
    <w:rsid w:val="00AC7B57"/>
    <w:rsid w:val="00AD05F8"/>
    <w:rsid w:val="00AD1C13"/>
    <w:rsid w:val="00AD1FA3"/>
    <w:rsid w:val="00AD2499"/>
    <w:rsid w:val="00AD2791"/>
    <w:rsid w:val="00AD3A28"/>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4EE"/>
    <w:rsid w:val="00CC577F"/>
    <w:rsid w:val="00CC62D6"/>
    <w:rsid w:val="00CC678F"/>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2392"/>
    <w:rsid w:val="00D9281F"/>
    <w:rsid w:val="00D94839"/>
    <w:rsid w:val="00D94F5D"/>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5E9D"/>
    <w:rsid w:val="00DF13F2"/>
    <w:rsid w:val="00DF1777"/>
    <w:rsid w:val="00DF191F"/>
    <w:rsid w:val="00DF21E7"/>
    <w:rsid w:val="00DF2717"/>
    <w:rsid w:val="00DF464A"/>
    <w:rsid w:val="00DF77C1"/>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E0493"/>
    <w:rsid w:val="00EE0B09"/>
    <w:rsid w:val="00EE1238"/>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msdn.microsoft.com/en-us/library/windows/apps/dn722331.aspx" TargetMode="External"/><Relationship Id="rId15" Type="http://schemas.openxmlformats.org/officeDocument/2006/relationships/hyperlink" Target="https://github.com/Windows-XAML/Template10"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rah/Desktop/Lab_template_upd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281DAD"/>
    <w:rsid w:val="003B328E"/>
    <w:rsid w:val="006960EC"/>
    <w:rsid w:val="00847C15"/>
    <w:rsid w:val="009C379D"/>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FD400-8704-AD46-A17A-4E949F5C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Lab_template_updated.dotx</Template>
  <TotalTime>0</TotalTime>
  <Pages>17</Pages>
  <Words>2498</Words>
  <Characters>14242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2015-09-22T19:17:00Z</dcterms:created>
  <dcterms:modified xsi:type="dcterms:W3CDTF">2015-09-23T10:10:00Z</dcterms:modified>
  <cp:contentStatus/>
</cp:coreProperties>
</file>